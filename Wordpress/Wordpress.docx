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5F065" w14:textId="77777777" w:rsidR="00F65334" w:rsidRPr="00C74D2E" w:rsidRDefault="003E1588">
      <w:pPr>
        <w:pStyle w:val="Titre1"/>
      </w:pPr>
      <w:r>
        <w:t>Wordpress</w:t>
      </w:r>
    </w:p>
    <w:p w14:paraId="35D42616" w14:textId="1C96CE74" w:rsidR="00F65334" w:rsidRDefault="000F493B" w:rsidP="003E1588">
      <w:pPr>
        <w:pStyle w:val="Listepuces"/>
      </w:pPr>
      <w:r>
        <w:t xml:space="preserve">Un site internet c’est : </w:t>
      </w:r>
    </w:p>
    <w:p w14:paraId="54780CFB" w14:textId="5AAD5AA7" w:rsidR="000F493B" w:rsidRDefault="000F493B" w:rsidP="000F493B">
      <w:pPr>
        <w:pStyle w:val="Listepuces"/>
        <w:numPr>
          <w:ilvl w:val="1"/>
          <w:numId w:val="3"/>
        </w:numPr>
      </w:pPr>
      <w:r>
        <w:t>Des fichiers de code (</w:t>
      </w:r>
      <w:r w:rsidR="008A2FFE">
        <w:t>html, css5, javascript)</w:t>
      </w:r>
    </w:p>
    <w:p w14:paraId="6C5C2210" w14:textId="0968FDAA" w:rsidR="00362C63" w:rsidRDefault="008A2FFE" w:rsidP="000F493B">
      <w:pPr>
        <w:pStyle w:val="Listepuces"/>
        <w:numPr>
          <w:ilvl w:val="1"/>
          <w:numId w:val="3"/>
        </w:numPr>
      </w:pPr>
      <w:r>
        <w:t>Des fichiers matériels (vidéos, images, …)</w:t>
      </w:r>
    </w:p>
    <w:p w14:paraId="71A76410" w14:textId="77777777" w:rsidR="00362C63" w:rsidRPr="00362C63" w:rsidRDefault="00362C63" w:rsidP="00362C63"/>
    <w:p w14:paraId="1BD81E67" w14:textId="3DB6B0E0" w:rsidR="00362C63" w:rsidRDefault="00362C63" w:rsidP="00362C63"/>
    <w:p w14:paraId="24AC4CFB" w14:textId="1BFAAA5D" w:rsidR="008A2FFE" w:rsidRDefault="0058799A" w:rsidP="00362C63">
      <w:pPr>
        <w:tabs>
          <w:tab w:val="left" w:pos="1289"/>
        </w:tabs>
      </w:pPr>
      <w:r>
        <w:t xml:space="preserve">Sites à connaître : </w:t>
      </w:r>
    </w:p>
    <w:p w14:paraId="7ABC1190" w14:textId="4918E10A" w:rsidR="0058799A" w:rsidRDefault="0058799A" w:rsidP="00362C63">
      <w:pPr>
        <w:tabs>
          <w:tab w:val="left" w:pos="1289"/>
        </w:tabs>
      </w:pPr>
      <w:r>
        <w:t>WP marmite</w:t>
      </w:r>
    </w:p>
    <w:p w14:paraId="7A667EBC" w14:textId="5A7E2874" w:rsidR="0058799A" w:rsidRDefault="0058799A" w:rsidP="00362C63">
      <w:pPr>
        <w:tabs>
          <w:tab w:val="left" w:pos="1289"/>
        </w:tabs>
      </w:pPr>
      <w:r>
        <w:t>WP formation</w:t>
      </w:r>
    </w:p>
    <w:p w14:paraId="34E2D297" w14:textId="61C5362F" w:rsidR="0058799A" w:rsidRDefault="006B36AB" w:rsidP="00362C63">
      <w:pPr>
        <w:tabs>
          <w:tab w:val="left" w:pos="1289"/>
        </w:tabs>
      </w:pPr>
      <w:hyperlink r:id="rId7" w:history="1">
        <w:r w:rsidR="0058799A" w:rsidRPr="00690875">
          <w:rPr>
            <w:rStyle w:val="Lienhypertexte"/>
          </w:rPr>
          <w:t>https://wpchannel.com/</w:t>
        </w:r>
      </w:hyperlink>
    </w:p>
    <w:p w14:paraId="70B6AF21" w14:textId="4D4677E1" w:rsidR="0058799A" w:rsidRDefault="006B36AB" w:rsidP="00362C63">
      <w:pPr>
        <w:tabs>
          <w:tab w:val="left" w:pos="1289"/>
        </w:tabs>
      </w:pPr>
      <w:hyperlink r:id="rId8" w:history="1">
        <w:r w:rsidR="00D63401" w:rsidRPr="00575963">
          <w:rPr>
            <w:rStyle w:val="Lienhypertexte"/>
          </w:rPr>
          <w:t>https://wpfr.net</w:t>
        </w:r>
      </w:hyperlink>
    </w:p>
    <w:p w14:paraId="6E2B187C" w14:textId="77777777" w:rsidR="00D63401" w:rsidRDefault="00D63401" w:rsidP="00362C63">
      <w:pPr>
        <w:tabs>
          <w:tab w:val="left" w:pos="1289"/>
        </w:tabs>
      </w:pPr>
    </w:p>
    <w:p w14:paraId="2371C157" w14:textId="3BBC0345" w:rsidR="00D63401" w:rsidRPr="00D63401" w:rsidRDefault="00D63401" w:rsidP="00362C63">
      <w:pPr>
        <w:tabs>
          <w:tab w:val="left" w:pos="1289"/>
        </w:tabs>
        <w:rPr>
          <w:b/>
          <w:sz w:val="32"/>
          <w:u w:val="single"/>
        </w:rPr>
      </w:pPr>
      <w:r w:rsidRPr="00D63401">
        <w:rPr>
          <w:b/>
          <w:sz w:val="32"/>
          <w:u w:val="single"/>
        </w:rPr>
        <w:t xml:space="preserve">Infos site 1: </w:t>
      </w:r>
    </w:p>
    <w:p w14:paraId="771C1C18" w14:textId="69157052" w:rsidR="004E290D" w:rsidRDefault="004E290D" w:rsidP="00D63401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</w:pPr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 xml:space="preserve">Lien : </w:t>
      </w:r>
      <w:r w:rsidRPr="004E290D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>http://localhost:8888/WordPress/wp-admin/</w:t>
      </w:r>
    </w:p>
    <w:p w14:paraId="275D3B35" w14:textId="0C6ECEF7" w:rsidR="00D63401" w:rsidRDefault="00D63401" w:rsidP="00D63401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</w:pPr>
      <w:r w:rsidRPr="00D63401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>Titre du site</w:t>
      </w:r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 xml:space="preserve"> : </w:t>
      </w:r>
      <w:r w:rsidRPr="00D63401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>monsiteformation</w:t>
      </w:r>
    </w:p>
    <w:p w14:paraId="317A24D0" w14:textId="34BF9A46" w:rsidR="00D63401" w:rsidRDefault="00D63401" w:rsidP="00D63401">
      <w:pPr>
        <w:spacing w:after="0" w:line="240" w:lineRule="auto"/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</w:pPr>
      <w:r w:rsidRPr="00D63401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>Identifiant</w:t>
      </w:r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 xml:space="preserve"> : </w:t>
      </w:r>
      <w:r w:rsidRPr="00D63401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>severin</w:t>
      </w:r>
    </w:p>
    <w:p w14:paraId="606E09E8" w14:textId="53A711B8" w:rsidR="00D63401" w:rsidRPr="00D63401" w:rsidRDefault="00D63401" w:rsidP="00D634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 w:rsidRPr="00D63401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>Mot de passe</w:t>
      </w:r>
      <w:r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 xml:space="preserve"> : </w:t>
      </w:r>
      <w:r w:rsidRPr="00D63401">
        <w:rPr>
          <w:rFonts w:ascii="Helvetica Neue" w:eastAsia="Times New Roman" w:hAnsi="Helvetica Neue" w:cs="Times New Roman"/>
          <w:b/>
          <w:bCs/>
          <w:color w:val="444444"/>
          <w:sz w:val="21"/>
          <w:szCs w:val="21"/>
          <w:shd w:val="clear" w:color="auto" w:fill="FFFFFF"/>
          <w:lang w:eastAsia="fr-FR" w:bidi="ar-SA"/>
        </w:rPr>
        <w:t>CesiOrange10*</w:t>
      </w:r>
    </w:p>
    <w:p w14:paraId="35E30552" w14:textId="77777777" w:rsidR="00D63401" w:rsidRPr="00D63401" w:rsidRDefault="00D63401" w:rsidP="00D63401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</w:p>
    <w:p w14:paraId="749FD60D" w14:textId="77777777" w:rsidR="00D63401" w:rsidRDefault="00D63401" w:rsidP="009917F4">
      <w:pPr>
        <w:tabs>
          <w:tab w:val="left" w:pos="1289"/>
        </w:tabs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</w:p>
    <w:p w14:paraId="45F259F3" w14:textId="77777777" w:rsidR="009917F4" w:rsidRDefault="009917F4" w:rsidP="009917F4">
      <w:pPr>
        <w:tabs>
          <w:tab w:val="left" w:pos="1289"/>
        </w:tabs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</w:p>
    <w:p w14:paraId="7D719E6F" w14:textId="34059C57" w:rsidR="009917F4" w:rsidRDefault="009917F4" w:rsidP="009917F4">
      <w:pPr>
        <w:tabs>
          <w:tab w:val="left" w:pos="1289"/>
        </w:tabs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fr-FR" w:bidi="ar-SA"/>
        </w:rPr>
        <w:t xml:space="preserve">Thèmes payants : </w:t>
      </w:r>
    </w:p>
    <w:p w14:paraId="064F8749" w14:textId="659962FE" w:rsidR="009917F4" w:rsidRDefault="006B36AB" w:rsidP="009917F4">
      <w:pPr>
        <w:tabs>
          <w:tab w:val="left" w:pos="1289"/>
        </w:tabs>
      </w:pPr>
      <w:hyperlink r:id="rId9" w:history="1">
        <w:r w:rsidR="003C4D3D" w:rsidRPr="00575963">
          <w:rPr>
            <w:rStyle w:val="Lienhypertexte"/>
          </w:rPr>
          <w:t>https://themeforest.net</w:t>
        </w:r>
      </w:hyperlink>
    </w:p>
    <w:p w14:paraId="30823634" w14:textId="77777777" w:rsidR="003C4D3D" w:rsidRDefault="003C4D3D" w:rsidP="009917F4">
      <w:pPr>
        <w:tabs>
          <w:tab w:val="left" w:pos="1289"/>
        </w:tabs>
      </w:pPr>
    </w:p>
    <w:p w14:paraId="48779A37" w14:textId="2C90E3FC" w:rsidR="003C4D3D" w:rsidRDefault="003C4D3D" w:rsidP="009917F4">
      <w:pPr>
        <w:tabs>
          <w:tab w:val="left" w:pos="1289"/>
        </w:tabs>
      </w:pPr>
      <w:r>
        <w:t>Wordpress qui permet de faire du woocommerce :</w:t>
      </w:r>
    </w:p>
    <w:p w14:paraId="74DF0AEA" w14:textId="7CBCB9D9" w:rsidR="002A1B8C" w:rsidRDefault="002A1B8C" w:rsidP="009917F4">
      <w:pPr>
        <w:tabs>
          <w:tab w:val="left" w:pos="1289"/>
        </w:tabs>
      </w:pPr>
      <w:r>
        <w:t>Ocean wp</w:t>
      </w:r>
    </w:p>
    <w:p w14:paraId="612220D8" w14:textId="77777777" w:rsidR="00B22404" w:rsidRDefault="00B22404" w:rsidP="009917F4">
      <w:pPr>
        <w:tabs>
          <w:tab w:val="left" w:pos="1289"/>
        </w:tabs>
      </w:pPr>
    </w:p>
    <w:p w14:paraId="7552F813" w14:textId="2D554831" w:rsidR="00B22404" w:rsidRDefault="00B22404" w:rsidP="009917F4">
      <w:pPr>
        <w:tabs>
          <w:tab w:val="left" w:pos="1289"/>
        </w:tabs>
      </w:pPr>
      <w:r>
        <w:t>Sitedel’école :profsvp</w:t>
      </w:r>
    </w:p>
    <w:p w14:paraId="681CA4CE" w14:textId="77777777" w:rsidR="009A4F6C" w:rsidRDefault="009A4F6C" w:rsidP="009917F4">
      <w:pPr>
        <w:tabs>
          <w:tab w:val="left" w:pos="1289"/>
        </w:tabs>
      </w:pPr>
    </w:p>
    <w:p w14:paraId="3A8EDE30" w14:textId="15EEA3B8" w:rsidR="003B4030" w:rsidRDefault="009A4F6C" w:rsidP="009917F4">
      <w:pPr>
        <w:tabs>
          <w:tab w:val="left" w:pos="1289"/>
        </w:tabs>
      </w:pPr>
      <w:r>
        <w:lastRenderedPageBreak/>
        <w:t>Theme intéressant</w:t>
      </w:r>
      <w:r w:rsidR="00454A04">
        <w:t> : divi</w:t>
      </w:r>
    </w:p>
    <w:p w14:paraId="7F0B79DF" w14:textId="52CC646C" w:rsidR="003B4030" w:rsidRDefault="003B4030" w:rsidP="009917F4">
      <w:pPr>
        <w:tabs>
          <w:tab w:val="left" w:pos="1289"/>
        </w:tabs>
      </w:pPr>
      <w:r>
        <w:t>Images gratuites :</w:t>
      </w:r>
      <w:r w:rsidR="001A709E">
        <w:t xml:space="preserve"> u</w:t>
      </w:r>
      <w:r>
        <w:t>nplash</w:t>
      </w:r>
    </w:p>
    <w:p w14:paraId="0635634C" w14:textId="6ADBD697" w:rsidR="001A709E" w:rsidRDefault="001A709E" w:rsidP="009917F4">
      <w:pPr>
        <w:tabs>
          <w:tab w:val="left" w:pos="1289"/>
        </w:tabs>
      </w:pPr>
      <w:r>
        <w:t>Pour images : imagyfy</w:t>
      </w:r>
    </w:p>
    <w:p w14:paraId="4146F7F7" w14:textId="77777777" w:rsidR="00BF597C" w:rsidRDefault="00BF597C" w:rsidP="009917F4">
      <w:pPr>
        <w:tabs>
          <w:tab w:val="left" w:pos="1289"/>
        </w:tabs>
      </w:pPr>
    </w:p>
    <w:p w14:paraId="5AA39BB7" w14:textId="13E9F165" w:rsidR="00BF597C" w:rsidRPr="00362C63" w:rsidRDefault="00BF597C" w:rsidP="009917F4">
      <w:pPr>
        <w:tabs>
          <w:tab w:val="left" w:pos="1289"/>
        </w:tabs>
      </w:pPr>
      <w:r>
        <w:t>Tutos elementor</w:t>
      </w:r>
      <w:bookmarkStart w:id="0" w:name="_GoBack"/>
      <w:bookmarkEnd w:id="0"/>
    </w:p>
    <w:sectPr w:rsidR="00BF597C" w:rsidRPr="00362C63">
      <w:footerReference w:type="default" r:id="rId10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45B91" w14:textId="77777777" w:rsidR="006B36AB" w:rsidRDefault="006B36AB">
      <w:r>
        <w:separator/>
      </w:r>
    </w:p>
    <w:p w14:paraId="62C9B2F3" w14:textId="77777777" w:rsidR="006B36AB" w:rsidRDefault="006B36AB"/>
  </w:endnote>
  <w:endnote w:type="continuationSeparator" w:id="0">
    <w:p w14:paraId="140678DD" w14:textId="77777777" w:rsidR="006B36AB" w:rsidRDefault="006B36AB">
      <w:r>
        <w:continuationSeparator/>
      </w:r>
    </w:p>
    <w:p w14:paraId="575780D6" w14:textId="77777777" w:rsidR="006B36AB" w:rsidRDefault="006B36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555993" w14:textId="77777777"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597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76DDB" w14:textId="77777777" w:rsidR="006B36AB" w:rsidRDefault="006B36AB">
      <w:r>
        <w:separator/>
      </w:r>
    </w:p>
    <w:p w14:paraId="5ACE26A6" w14:textId="77777777" w:rsidR="006B36AB" w:rsidRDefault="006B36AB"/>
  </w:footnote>
  <w:footnote w:type="continuationSeparator" w:id="0">
    <w:p w14:paraId="6D2F6F5E" w14:textId="77777777" w:rsidR="006B36AB" w:rsidRDefault="006B36AB">
      <w:r>
        <w:continuationSeparator/>
      </w:r>
    </w:p>
    <w:p w14:paraId="4FD05964" w14:textId="77777777" w:rsidR="006B36AB" w:rsidRDefault="006B36A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588"/>
    <w:rsid w:val="000F493B"/>
    <w:rsid w:val="001A709E"/>
    <w:rsid w:val="001C74E7"/>
    <w:rsid w:val="002A1B8C"/>
    <w:rsid w:val="00362C63"/>
    <w:rsid w:val="003B4030"/>
    <w:rsid w:val="003C4D3D"/>
    <w:rsid w:val="003E1588"/>
    <w:rsid w:val="00454A04"/>
    <w:rsid w:val="004E290D"/>
    <w:rsid w:val="0058799A"/>
    <w:rsid w:val="006B36AB"/>
    <w:rsid w:val="007677E2"/>
    <w:rsid w:val="00794594"/>
    <w:rsid w:val="00857896"/>
    <w:rsid w:val="008A2FFE"/>
    <w:rsid w:val="009917F4"/>
    <w:rsid w:val="009A4F6C"/>
    <w:rsid w:val="009B6352"/>
    <w:rsid w:val="00A1670C"/>
    <w:rsid w:val="00B10287"/>
    <w:rsid w:val="00B22404"/>
    <w:rsid w:val="00B5435F"/>
    <w:rsid w:val="00B61997"/>
    <w:rsid w:val="00BB75AB"/>
    <w:rsid w:val="00BF597C"/>
    <w:rsid w:val="00BF6E7C"/>
    <w:rsid w:val="00C00D0C"/>
    <w:rsid w:val="00C74D2E"/>
    <w:rsid w:val="00D41779"/>
    <w:rsid w:val="00D63401"/>
    <w:rsid w:val="00ED28F4"/>
    <w:rsid w:val="00F6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114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e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e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pchannel.com/" TargetMode="External"/><Relationship Id="rId8" Type="http://schemas.openxmlformats.org/officeDocument/2006/relationships/hyperlink" Target="https://wpfr.net" TargetMode="External"/><Relationship Id="rId9" Type="http://schemas.openxmlformats.org/officeDocument/2006/relationships/hyperlink" Target="https://themeforest.net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Mengha/Library/Containers/com.microsoft.Word/Data/Library/Caches/TM10002086/Prendre%20des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Prendre des notes.dotx</Template>
  <TotalTime>88</TotalTime>
  <Pages>2</Pages>
  <Words>106</Words>
  <Characters>585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6</cp:revision>
  <dcterms:created xsi:type="dcterms:W3CDTF">2018-03-10T09:23:00Z</dcterms:created>
  <dcterms:modified xsi:type="dcterms:W3CDTF">2018-05-26T10:07:00Z</dcterms:modified>
</cp:coreProperties>
</file>